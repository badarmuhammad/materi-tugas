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09" w:rsidRDefault="004902EA">
      <w:pPr>
        <w:spacing w:after="0" w:line="256" w:lineRule="auto"/>
        <w:ind w:left="0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76680</wp:posOffset>
            </wp:positionH>
            <wp:positionV relativeFrom="paragraph">
              <wp:posOffset>-30600</wp:posOffset>
            </wp:positionV>
            <wp:extent cx="819000" cy="732959"/>
            <wp:effectExtent l="0" t="0" r="150" b="0"/>
            <wp:wrapSquare wrapText="bothSides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732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                                </w:t>
      </w:r>
      <w:r>
        <w:rPr>
          <w:b/>
          <w:sz w:val="28"/>
        </w:rPr>
        <w:t xml:space="preserve">UNIVERSITAS SANGGA BUANA YPKP              </w:t>
      </w:r>
    </w:p>
    <w:p w:rsidR="00445F09" w:rsidRDefault="004902EA">
      <w:pPr>
        <w:spacing w:after="0" w:line="256" w:lineRule="auto"/>
        <w:ind w:left="0" w:firstLine="0"/>
      </w:pPr>
      <w:r>
        <w:rPr>
          <w:b/>
          <w:sz w:val="24"/>
        </w:rPr>
        <w:t xml:space="preserve">                                  </w:t>
      </w:r>
      <w:r>
        <w:rPr>
          <w:sz w:val="24"/>
        </w:rPr>
        <w:t>Jl. PHH. Mustopa No. 68 Bandung - 40124</w:t>
      </w:r>
    </w:p>
    <w:p w:rsidR="00445F09" w:rsidRDefault="004902EA">
      <w:pPr>
        <w:spacing w:after="0" w:line="256" w:lineRule="auto"/>
        <w:ind w:left="0" w:firstLine="0"/>
      </w:pPr>
      <w:r>
        <w:rPr>
          <w:sz w:val="24"/>
        </w:rPr>
        <w:t xml:space="preserve">                                  </w:t>
      </w:r>
      <w:r>
        <w:rPr>
          <w:sz w:val="24"/>
          <w:u w:val="single" w:color="000000"/>
        </w:rPr>
        <w:t>Telp 7275489 - email : info@usbypkp.ac.id atau sia@usbypkp.ac.id</w:t>
      </w:r>
      <w:r>
        <w:rPr>
          <w:sz w:val="24"/>
        </w:rPr>
        <w:t xml:space="preserve">  </w:t>
      </w:r>
    </w:p>
    <w:p w:rsidR="00445F09" w:rsidRDefault="004902EA">
      <w:pPr>
        <w:spacing w:after="77" w:line="256" w:lineRule="auto"/>
        <w:ind w:left="121" w:firstLine="0"/>
        <w:jc w:val="center"/>
      </w:pPr>
      <w:r>
        <w:rPr>
          <w:b/>
          <w:sz w:val="16"/>
        </w:rPr>
        <w:t xml:space="preserve"> </w:t>
      </w:r>
    </w:p>
    <w:p w:rsidR="00445F09" w:rsidRDefault="004902EA">
      <w:pPr>
        <w:spacing w:after="0" w:line="256" w:lineRule="auto"/>
        <w:ind w:left="57" w:firstLine="0"/>
        <w:jc w:val="center"/>
      </w:pPr>
      <w:r>
        <w:rPr>
          <w:b/>
          <w:sz w:val="24"/>
        </w:rPr>
        <w:t xml:space="preserve"> </w:t>
      </w:r>
    </w:p>
    <w:p w:rsidR="00445F09" w:rsidRDefault="004902EA">
      <w:pPr>
        <w:spacing w:after="0" w:line="256" w:lineRule="auto"/>
        <w:ind w:left="1401" w:firstLine="0"/>
      </w:pPr>
      <w:r>
        <w:rPr>
          <w:b/>
          <w:sz w:val="22"/>
        </w:rPr>
        <w:t>UJIAN TENGAH SEMESTER (UTS) ANTARA TAHUN AKADEMIK 2021/2022</w:t>
      </w:r>
    </w:p>
    <w:p w:rsidR="00445F09" w:rsidRDefault="004902EA">
      <w:pPr>
        <w:spacing w:after="14" w:line="256" w:lineRule="auto"/>
        <w:ind w:left="0" w:firstLine="0"/>
      </w:pPr>
      <w:r>
        <w:rPr>
          <w:b/>
        </w:rPr>
        <w:t xml:space="preserve"> </w:t>
      </w:r>
    </w:p>
    <w:p w:rsidR="00445F09" w:rsidRDefault="004902EA">
      <w:pPr>
        <w:tabs>
          <w:tab w:val="center" w:pos="3539"/>
          <w:tab w:val="center" w:pos="6147"/>
          <w:tab w:val="center" w:pos="7524"/>
        </w:tabs>
        <w:spacing w:after="5"/>
        <w:ind w:left="0" w:firstLine="0"/>
      </w:pPr>
      <w:r>
        <w:t xml:space="preserve">Mata Kuliah(Kode/Kls)    </w:t>
      </w:r>
      <w:r>
        <w:tab/>
        <w:t xml:space="preserve">: Technopreneur (SMN2304/D&amp;B)    </w:t>
      </w:r>
      <w:r>
        <w:tab/>
        <w:t xml:space="preserve">Semester </w:t>
      </w:r>
      <w:r>
        <w:tab/>
        <w:t>: Antara</w:t>
      </w:r>
    </w:p>
    <w:p w:rsidR="00445F09" w:rsidRDefault="004902EA">
      <w:pPr>
        <w:tabs>
          <w:tab w:val="center" w:pos="720"/>
          <w:tab w:val="center" w:pos="1441"/>
          <w:tab w:val="center" w:pos="2424"/>
          <w:tab w:val="center" w:pos="2881"/>
          <w:tab w:val="center" w:pos="3601"/>
          <w:tab w:val="center" w:pos="4322"/>
          <w:tab w:val="center" w:pos="6269"/>
          <w:tab w:val="center" w:pos="8125"/>
        </w:tabs>
        <w:spacing w:after="0"/>
        <w:ind w:left="0" w:firstLine="0"/>
      </w:pPr>
      <w:r>
        <w:t xml:space="preserve">SKS </w:t>
      </w:r>
      <w:r>
        <w:tab/>
      </w:r>
      <w:r>
        <w:t xml:space="preserve"> </w:t>
      </w:r>
      <w:r>
        <w:tab/>
        <w:t xml:space="preserve"> </w:t>
      </w:r>
      <w:r>
        <w:tab/>
        <w:t xml:space="preserve">: 3 SKS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tab/>
        <w:t xml:space="preserve">Hari/tanggal </w:t>
      </w:r>
      <w:r>
        <w:tab/>
        <w:t xml:space="preserve">: Sabtu 6 Agustus 2022                         </w:t>
      </w:r>
    </w:p>
    <w:p w:rsidR="00445F09" w:rsidRDefault="004902EA">
      <w:pPr>
        <w:spacing w:after="5"/>
        <w:ind w:right="494"/>
      </w:pPr>
      <w:r>
        <w:t>Dosen Pembina               : Agrie Wahyudi Kharisman,SE.,MM Waktu         : 120 menit Program Studi  : S1 Manajemen    Pukul  : 12:50 s/d 14.50</w:t>
      </w:r>
    </w:p>
    <w:p w:rsidR="00445F09" w:rsidRDefault="004902EA">
      <w:pPr>
        <w:tabs>
          <w:tab w:val="center" w:pos="1441"/>
          <w:tab w:val="center" w:pos="2563"/>
          <w:tab w:val="center" w:pos="3601"/>
          <w:tab w:val="center" w:pos="4322"/>
          <w:tab w:val="center" w:pos="5042"/>
          <w:tab w:val="center" w:pos="5943"/>
          <w:tab w:val="center" w:pos="8033"/>
        </w:tabs>
        <w:spacing w:after="0"/>
        <w:ind w:left="0" w:firstLine="0"/>
      </w:pPr>
      <w:r>
        <w:t xml:space="preserve">Fakultas </w:t>
      </w:r>
      <w:r>
        <w:t xml:space="preserve"> </w:t>
      </w:r>
      <w:r>
        <w:tab/>
        <w:t xml:space="preserve"> </w:t>
      </w:r>
      <w:r>
        <w:tab/>
        <w:t xml:space="preserve">: Ekonomi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Sifat                </w:t>
      </w:r>
      <w:r>
        <w:tab/>
        <w:t xml:space="preserve">: </w:t>
      </w:r>
      <w:r>
        <w:rPr>
          <w:strike/>
        </w:rPr>
        <w:t>Tutup</w:t>
      </w:r>
      <w:r>
        <w:t>/buka buku*)</w:t>
      </w:r>
    </w:p>
    <w:p w:rsidR="00445F09" w:rsidRDefault="004902EA">
      <w:pPr>
        <w:spacing w:after="31" w:line="256" w:lineRule="auto"/>
        <w:ind w:left="0" w:firstLine="0"/>
      </w:pPr>
      <w:r>
        <w:rPr>
          <w:b/>
        </w:rPr>
        <w:t xml:space="preserve"> </w:t>
      </w:r>
    </w:p>
    <w:p w:rsidR="00445F09" w:rsidRDefault="004902EA">
      <w:pPr>
        <w:numPr>
          <w:ilvl w:val="0"/>
          <w:numId w:val="1"/>
        </w:numPr>
        <w:spacing w:after="41" w:line="266" w:lineRule="auto"/>
        <w:ind w:hanging="428"/>
      </w:pPr>
      <w:r>
        <w:rPr>
          <w:b/>
        </w:rPr>
        <w:t xml:space="preserve">INFORMASI AKADEMIK DAN PETUNJUK UJIAN   :              </w:t>
      </w:r>
    </w:p>
    <w:p w:rsidR="00445F09" w:rsidRDefault="004902EA">
      <w:pPr>
        <w:numPr>
          <w:ilvl w:val="1"/>
          <w:numId w:val="1"/>
        </w:numPr>
        <w:spacing w:after="37" w:line="266" w:lineRule="auto"/>
        <w:ind w:hanging="336"/>
      </w:pPr>
      <w:r>
        <w:rPr>
          <w:b/>
        </w:rPr>
        <w:t>Ujian Akhir Semester (UAS)</w:t>
      </w:r>
      <w:r>
        <w:t xml:space="preserve"> </w:t>
      </w:r>
      <w:r>
        <w:rPr>
          <w:b/>
        </w:rPr>
        <w:t>Semester Antara 2021/2022</w:t>
      </w:r>
      <w:r>
        <w:t xml:space="preserve"> dilaksanakan pada </w:t>
      </w:r>
      <w:r>
        <w:rPr>
          <w:b/>
        </w:rPr>
        <w:t xml:space="preserve">Tanggal </w:t>
      </w:r>
      <w:r>
        <w:t xml:space="preserve">  </w:t>
      </w:r>
      <w:r>
        <w:rPr>
          <w:b/>
        </w:rPr>
        <w:t>29 Agustus 2022  s.d. 03 September</w:t>
      </w:r>
      <w:r>
        <w:t xml:space="preserve">  </w:t>
      </w:r>
      <w:r>
        <w:rPr>
          <w:b/>
        </w:rPr>
        <w:t>2022.</w:t>
      </w:r>
    </w:p>
    <w:p w:rsidR="00445F09" w:rsidRDefault="004902EA">
      <w:pPr>
        <w:numPr>
          <w:ilvl w:val="1"/>
          <w:numId w:val="1"/>
        </w:numPr>
        <w:ind w:hanging="336"/>
      </w:pPr>
      <w:r>
        <w:t>Perkuliaha</w:t>
      </w:r>
      <w:r>
        <w:t>n Pasca UTS akan dilaksanakan setelah UTS s.d. 27 Agustus 2022.</w:t>
      </w:r>
    </w:p>
    <w:p w:rsidR="00445F09" w:rsidRDefault="004902EA">
      <w:pPr>
        <w:numPr>
          <w:ilvl w:val="1"/>
          <w:numId w:val="1"/>
        </w:numPr>
        <w:spacing w:after="16" w:line="256" w:lineRule="auto"/>
        <w:ind w:hanging="336"/>
      </w:pPr>
      <w:r>
        <w:t>Berdo’a sebelum ujian dimulai sesuai keyakinan masing-masing!</w:t>
      </w:r>
    </w:p>
    <w:p w:rsidR="00445F09" w:rsidRDefault="004902EA">
      <w:pPr>
        <w:spacing w:after="29" w:line="256" w:lineRule="auto"/>
        <w:ind w:left="0" w:firstLine="0"/>
      </w:pPr>
      <w:r>
        <w:t xml:space="preserve"> </w:t>
      </w:r>
    </w:p>
    <w:p w:rsidR="00445F09" w:rsidRDefault="004902EA">
      <w:pPr>
        <w:numPr>
          <w:ilvl w:val="0"/>
          <w:numId w:val="1"/>
        </w:numPr>
        <w:spacing w:after="10" w:line="266" w:lineRule="auto"/>
        <w:ind w:hanging="428"/>
      </w:pPr>
      <w:r>
        <w:rPr>
          <w:b/>
        </w:rPr>
        <w:t>SOAL :</w:t>
      </w:r>
    </w:p>
    <w:p w:rsidR="00445F09" w:rsidRDefault="004902EA">
      <w:pPr>
        <w:spacing w:after="1" w:line="256" w:lineRule="auto"/>
        <w:ind w:left="428" w:firstLine="0"/>
      </w:pPr>
      <w:r>
        <w:t xml:space="preserve"> </w:t>
      </w:r>
    </w:p>
    <w:p w:rsidR="00445F09" w:rsidRDefault="004902EA">
      <w:pPr>
        <w:spacing w:after="10" w:line="266" w:lineRule="auto"/>
        <w:ind w:left="438"/>
      </w:pPr>
      <w:r>
        <w:rPr>
          <w:b/>
        </w:rPr>
        <w:t>STUDI KELAYAKAN IDE BISNIS</w:t>
      </w:r>
    </w:p>
    <w:p w:rsidR="00445F09" w:rsidRDefault="004902EA">
      <w:pPr>
        <w:spacing w:after="16" w:line="256" w:lineRule="auto"/>
        <w:ind w:left="423"/>
      </w:pPr>
      <w:r>
        <w:t>“10 Langkah Memulai Usaha”</w:t>
      </w:r>
    </w:p>
    <w:p w:rsidR="00445F09" w:rsidRDefault="004902EA">
      <w:pPr>
        <w:ind w:left="423"/>
      </w:pPr>
      <w:r>
        <w:t xml:space="preserve">Berniat membuka usaha sendiri, tapi bingung harus mulai </w:t>
      </w:r>
      <w:r>
        <w:t>darimana? Memang tak mudah untuk memulai usaha, tapi jika Anda bisa menjawab pertanyaan berikut, berarti Anda siap memulainya:</w:t>
      </w:r>
    </w:p>
    <w:p w:rsidR="00445F09" w:rsidRDefault="004902EA">
      <w:pPr>
        <w:numPr>
          <w:ilvl w:val="1"/>
          <w:numId w:val="1"/>
        </w:numPr>
        <w:ind w:hanging="336"/>
      </w:pPr>
      <w:r>
        <w:t>Apakah bidang usaha yang akan digeluti?</w:t>
      </w:r>
    </w:p>
    <w:p w:rsidR="00445F09" w:rsidRDefault="004902EA">
      <w:pPr>
        <w:numPr>
          <w:ilvl w:val="1"/>
          <w:numId w:val="1"/>
        </w:numPr>
        <w:ind w:hanging="336"/>
      </w:pPr>
      <w:r>
        <w:t>Apakah itu cukup potensial? Bagaimana prospeknya?</w:t>
      </w:r>
    </w:p>
    <w:p w:rsidR="00445F09" w:rsidRDefault="004902EA">
      <w:pPr>
        <w:numPr>
          <w:ilvl w:val="1"/>
          <w:numId w:val="1"/>
        </w:numPr>
        <w:ind w:hanging="336"/>
      </w:pPr>
      <w:r>
        <w:t xml:space="preserve">Seberapa ketat persaingannya?  </w:t>
      </w:r>
    </w:p>
    <w:p w:rsidR="00445F09" w:rsidRDefault="004902EA">
      <w:pPr>
        <w:numPr>
          <w:ilvl w:val="1"/>
          <w:numId w:val="1"/>
        </w:numPr>
        <w:ind w:hanging="336"/>
      </w:pPr>
      <w:r>
        <w:t xml:space="preserve">Apa </w:t>
      </w:r>
      <w:r>
        <w:t>target usaha tersebut? Bagaimana mencapainya?</w:t>
      </w:r>
    </w:p>
    <w:p w:rsidR="00445F09" w:rsidRDefault="004902EA">
      <w:pPr>
        <w:numPr>
          <w:ilvl w:val="1"/>
          <w:numId w:val="1"/>
        </w:numPr>
        <w:ind w:hanging="336"/>
      </w:pPr>
      <w:r>
        <w:t>Apa nama usaha (perusahaan) itu?</w:t>
      </w:r>
    </w:p>
    <w:p w:rsidR="00445F09" w:rsidRDefault="004902EA">
      <w:pPr>
        <w:numPr>
          <w:ilvl w:val="1"/>
          <w:numId w:val="1"/>
        </w:numPr>
        <w:ind w:hanging="336"/>
      </w:pPr>
      <w:r>
        <w:t>Berapa dana yang dibutuhkan? Bagaimana memenuhinya?</w:t>
      </w:r>
    </w:p>
    <w:p w:rsidR="00445F09" w:rsidRDefault="004902EA">
      <w:pPr>
        <w:numPr>
          <w:ilvl w:val="1"/>
          <w:numId w:val="1"/>
        </w:numPr>
        <w:ind w:hanging="336"/>
      </w:pPr>
      <w:r>
        <w:t>Sarana atau peralatan apa yang dibutuhkan? Bagaimana mendapatkannya?</w:t>
      </w:r>
    </w:p>
    <w:p w:rsidR="00445F09" w:rsidRDefault="004902EA">
      <w:pPr>
        <w:numPr>
          <w:ilvl w:val="1"/>
          <w:numId w:val="1"/>
        </w:numPr>
        <w:ind w:hanging="336"/>
      </w:pPr>
      <w:r>
        <w:t xml:space="preserve">Apakah Anda sudah memiliki supplier atau pemasok </w:t>
      </w:r>
      <w:r>
        <w:t>bahan baku?</w:t>
      </w:r>
    </w:p>
    <w:p w:rsidR="00445F09" w:rsidRDefault="004902EA">
      <w:pPr>
        <w:numPr>
          <w:ilvl w:val="1"/>
          <w:numId w:val="1"/>
        </w:numPr>
        <w:ind w:hanging="336"/>
      </w:pPr>
      <w:r>
        <w:t>Bagaimana sistem pemasaran dan distribusi produk atau jasa yang akan dihasilkan?</w:t>
      </w:r>
    </w:p>
    <w:p w:rsidR="00445F09" w:rsidRDefault="004902EA">
      <w:pPr>
        <w:numPr>
          <w:ilvl w:val="1"/>
          <w:numId w:val="1"/>
        </w:numPr>
        <w:spacing w:after="8"/>
        <w:ind w:hanging="336"/>
      </w:pPr>
      <w:r>
        <w:t>Bagaimana agar masyarakat mengenal produk atau jasa yang akan dipasarkan?</w:t>
      </w:r>
    </w:p>
    <w:p w:rsidR="00445F09" w:rsidRDefault="004902EA">
      <w:pPr>
        <w:spacing w:after="17" w:line="256" w:lineRule="auto"/>
        <w:ind w:left="788" w:firstLine="0"/>
      </w:pPr>
      <w:r>
        <w:t xml:space="preserve"> </w:t>
      </w:r>
    </w:p>
    <w:p w:rsidR="00445F09" w:rsidRDefault="004902EA">
      <w:pPr>
        <w:ind w:left="423"/>
      </w:pPr>
      <w:r>
        <w:t>Bila tidak bisa menjawab semua pertanyaan itu, maka sebaiknya Anda mengkaji ulang ni</w:t>
      </w:r>
      <w:r>
        <w:t>at membuka usaha sendiri, sampai benar-benar siap..</w:t>
      </w:r>
    </w:p>
    <w:p w:rsidR="00445F09" w:rsidRDefault="004902EA">
      <w:pPr>
        <w:spacing w:after="0" w:line="256" w:lineRule="auto"/>
        <w:ind w:left="57" w:firstLine="0"/>
        <w:jc w:val="center"/>
      </w:pPr>
      <w:r>
        <w:rPr>
          <w:b/>
          <w:sz w:val="24"/>
        </w:rPr>
        <w:t xml:space="preserve"> </w:t>
      </w:r>
    </w:p>
    <w:p w:rsidR="00445F09" w:rsidRDefault="004902EA">
      <w:pPr>
        <w:spacing w:after="0" w:line="256" w:lineRule="auto"/>
        <w:ind w:left="57" w:firstLine="0"/>
        <w:jc w:val="center"/>
      </w:pPr>
      <w:r>
        <w:rPr>
          <w:b/>
          <w:sz w:val="24"/>
        </w:rPr>
        <w:t xml:space="preserve"> </w:t>
      </w:r>
    </w:p>
    <w:p w:rsidR="00445F09" w:rsidRDefault="004902EA">
      <w:pPr>
        <w:spacing w:after="0" w:line="256" w:lineRule="auto"/>
        <w:ind w:left="0" w:right="8" w:firstLine="0"/>
        <w:jc w:val="center"/>
      </w:pPr>
      <w:r>
        <w:rPr>
          <w:b/>
        </w:rPr>
        <w:t>“ Selamat Mengerjakan Soal dan Semoga Sukses ”</w:t>
      </w:r>
    </w:p>
    <w:p w:rsidR="00445F09" w:rsidRDefault="004902EA">
      <w:pPr>
        <w:pageBreakBefore/>
        <w:tabs>
          <w:tab w:val="left" w:pos="4530"/>
        </w:tabs>
        <w:spacing w:after="0" w:line="256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lastRenderedPageBreak/>
        <w:t>Mata Kuliah</w:t>
      </w:r>
      <w:r>
        <w:rPr>
          <w:rFonts w:ascii="Times New Roman" w:hAnsi="Times New Roman"/>
          <w:sz w:val="24"/>
          <w:szCs w:val="24"/>
        </w:rPr>
        <w:tab/>
        <w:t>:  Technopreneur</w:t>
      </w:r>
    </w:p>
    <w:p w:rsidR="00445F09" w:rsidRDefault="004902EA">
      <w:pPr>
        <w:tabs>
          <w:tab w:val="left" w:pos="4515"/>
        </w:tabs>
        <w:spacing w:after="0" w:line="256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Nama Lengkap Mahasiswa</w:t>
      </w:r>
      <w:r>
        <w:rPr>
          <w:rFonts w:ascii="Times New Roman" w:hAnsi="Times New Roman"/>
          <w:sz w:val="24"/>
          <w:szCs w:val="24"/>
        </w:rPr>
        <w:tab/>
        <w:t>: Badar Muhammad Januar</w:t>
      </w:r>
    </w:p>
    <w:p w:rsidR="00445F09" w:rsidRDefault="004902EA">
      <w:pPr>
        <w:tabs>
          <w:tab w:val="left" w:pos="4515"/>
        </w:tabs>
        <w:spacing w:after="0" w:line="256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Nomor Pokok Mahasiswa</w:t>
      </w:r>
      <w:r>
        <w:rPr>
          <w:rFonts w:ascii="Times New Roman" w:hAnsi="Times New Roman"/>
          <w:sz w:val="24"/>
          <w:szCs w:val="24"/>
        </w:rPr>
        <w:tab/>
        <w:t>: 1111221264</w:t>
      </w:r>
    </w:p>
    <w:p w:rsidR="00445F09" w:rsidRDefault="004902EA">
      <w:pPr>
        <w:tabs>
          <w:tab w:val="left" w:pos="4515"/>
        </w:tabs>
        <w:spacing w:after="0" w:line="256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Dosen Pembina Mata Kuliah</w:t>
      </w:r>
      <w:r>
        <w:rPr>
          <w:rFonts w:ascii="Times New Roman" w:hAnsi="Times New Roman"/>
          <w:sz w:val="24"/>
          <w:szCs w:val="24"/>
        </w:rPr>
        <w:tab/>
        <w:t xml:space="preserve">:  Agrie </w:t>
      </w:r>
      <w:r>
        <w:rPr>
          <w:rFonts w:ascii="Times New Roman" w:hAnsi="Times New Roman"/>
          <w:sz w:val="24"/>
          <w:szCs w:val="24"/>
        </w:rPr>
        <w:t>Wahyudi Kharisman,SE.,MM</w:t>
      </w:r>
    </w:p>
    <w:p w:rsidR="00445F09" w:rsidRDefault="004902EA">
      <w:pPr>
        <w:tabs>
          <w:tab w:val="left" w:pos="4515"/>
        </w:tabs>
        <w:spacing w:after="0" w:line="256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Hari, Tanggal Ujian</w:t>
      </w:r>
      <w:r>
        <w:rPr>
          <w:rFonts w:ascii="Times New Roman" w:hAnsi="Times New Roman"/>
          <w:sz w:val="24"/>
          <w:szCs w:val="24"/>
        </w:rPr>
        <w:tab/>
        <w:t>:  Selasa 21 November 2023</w:t>
      </w:r>
    </w:p>
    <w:p w:rsidR="00445F09" w:rsidRDefault="00445F09">
      <w:pPr>
        <w:tabs>
          <w:tab w:val="left" w:pos="4515"/>
        </w:tabs>
        <w:spacing w:after="0" w:line="256" w:lineRule="auto"/>
        <w:ind w:left="0" w:right="8" w:firstLine="0"/>
      </w:pPr>
    </w:p>
    <w:p w:rsidR="00445F09" w:rsidRDefault="00445F09">
      <w:pPr>
        <w:tabs>
          <w:tab w:val="left" w:pos="4515"/>
        </w:tabs>
        <w:spacing w:after="0" w:line="256" w:lineRule="auto"/>
        <w:ind w:left="0" w:right="8" w:firstLine="0"/>
      </w:pPr>
    </w:p>
    <w:p w:rsidR="00445F09" w:rsidRDefault="00445F09">
      <w:pPr>
        <w:tabs>
          <w:tab w:val="left" w:pos="4515"/>
        </w:tabs>
        <w:spacing w:after="0" w:line="256" w:lineRule="auto"/>
        <w:ind w:left="0" w:right="8" w:firstLine="0"/>
      </w:pPr>
    </w:p>
    <w:p w:rsidR="00445F09" w:rsidRDefault="004902EA">
      <w:pPr>
        <w:tabs>
          <w:tab w:val="left" w:pos="4515"/>
        </w:tabs>
        <w:spacing w:after="0" w:line="256" w:lineRule="auto"/>
        <w:ind w:left="0" w:right="8" w:firstLine="0"/>
        <w:jc w:val="center"/>
      </w:pPr>
      <w:r>
        <w:rPr>
          <w:rFonts w:ascii="Times New Roman" w:hAnsi="Times New Roman"/>
          <w:b/>
          <w:bCs/>
          <w:sz w:val="24"/>
          <w:szCs w:val="24"/>
        </w:rPr>
        <w:t>Jawaban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 xml:space="preserve"> Saya akan menggeluti Bisnis Digital seperti Web Development / Mobile Development</w:t>
      </w:r>
    </w:p>
    <w:p w:rsidR="00445F09" w:rsidRDefault="004902EA">
      <w:pPr>
        <w:numPr>
          <w:ilvl w:val="0"/>
          <w:numId w:val="3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Contoh salah satu Web Development seperti Jasa Pembuatan Website Company Profile atau E-co</w:t>
      </w:r>
      <w:r>
        <w:rPr>
          <w:rFonts w:ascii="Times New Roman" w:hAnsi="Times New Roman"/>
          <w:sz w:val="24"/>
          <w:szCs w:val="24"/>
        </w:rPr>
        <w:t>mmerce</w:t>
      </w:r>
    </w:p>
    <w:p w:rsidR="00445F09" w:rsidRDefault="004902EA">
      <w:pPr>
        <w:numPr>
          <w:ilvl w:val="0"/>
          <w:numId w:val="3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Contoh salah satu Mobile Development adalah dari Aplikasi yang berbasis Web dibuatkan kembali Aplikasi yang berbasis Mobile yang bisa terinstall di Handphone.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 xml:space="preserve">Bisnis Jasa Pembuatan Aplikasi ini memiliki potensi yang besar, dikarenakan </w:t>
      </w:r>
      <w:r>
        <w:rPr>
          <w:rFonts w:ascii="Times New Roman" w:hAnsi="Times New Roman"/>
          <w:sz w:val="24"/>
          <w:szCs w:val="24"/>
        </w:rPr>
        <w:tab/>
        <w:t xml:space="preserve">pertumbuhan </w:t>
      </w:r>
      <w:r>
        <w:rPr>
          <w:rFonts w:ascii="Times New Roman" w:hAnsi="Times New Roman"/>
          <w:sz w:val="24"/>
          <w:szCs w:val="24"/>
        </w:rPr>
        <w:t xml:space="preserve">teknologi digital dan kebutuhan perusahaan maupun individu, dengan </w:t>
      </w:r>
      <w:r>
        <w:rPr>
          <w:rFonts w:ascii="Times New Roman" w:hAnsi="Times New Roman"/>
          <w:sz w:val="24"/>
          <w:szCs w:val="24"/>
        </w:rPr>
        <w:tab/>
        <w:t xml:space="preserve">peningkatan penggunaan internet dan perkembangan teknologi semakin meningkat. Di </w:t>
      </w:r>
      <w:r>
        <w:rPr>
          <w:rFonts w:ascii="Times New Roman" w:hAnsi="Times New Roman"/>
          <w:sz w:val="24"/>
          <w:szCs w:val="24"/>
        </w:rPr>
        <w:tab/>
        <w:t xml:space="preserve">era digitalisasi ini banyak perusahaan untuk memperbarui atau menciptakan situs website </w:t>
      </w:r>
      <w:r>
        <w:rPr>
          <w:rFonts w:ascii="Times New Roman" w:hAnsi="Times New Roman"/>
          <w:sz w:val="24"/>
          <w:szCs w:val="24"/>
        </w:rPr>
        <w:tab/>
        <w:t>dan aplikasi untu</w:t>
      </w:r>
      <w:r>
        <w:rPr>
          <w:rFonts w:ascii="Times New Roman" w:hAnsi="Times New Roman"/>
          <w:sz w:val="24"/>
          <w:szCs w:val="24"/>
        </w:rPr>
        <w:t xml:space="preserve">k meningkatkan pengalaman pelanggan dan efisiensi operasional.  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Terbilang cukup ketat dikarenakan beberapa faktor juga, seperti :</w:t>
      </w:r>
    </w:p>
    <w:p w:rsidR="00445F09" w:rsidRDefault="004902EA">
      <w:pPr>
        <w:numPr>
          <w:ilvl w:val="0"/>
          <w:numId w:val="4"/>
        </w:numPr>
        <w:tabs>
          <w:tab w:val="left" w:pos="5706"/>
        </w:tabs>
        <w:spacing w:before="113"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>Perkembangan teknologi yang cepat</w:t>
      </w:r>
    </w:p>
    <w:p w:rsidR="00445F09" w:rsidRDefault="004902EA">
      <w:pPr>
        <w:numPr>
          <w:ilvl w:val="0"/>
          <w:numId w:val="4"/>
        </w:numPr>
        <w:tabs>
          <w:tab w:val="left" w:pos="5706"/>
        </w:tabs>
        <w:spacing w:before="113"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>Kebutuhan inovasi</w:t>
      </w:r>
    </w:p>
    <w:p w:rsidR="00445F09" w:rsidRDefault="004902EA">
      <w:pPr>
        <w:numPr>
          <w:ilvl w:val="0"/>
          <w:numId w:val="4"/>
        </w:numPr>
        <w:tabs>
          <w:tab w:val="left" w:pos="5706"/>
        </w:tabs>
        <w:spacing w:before="113"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>Keberlanjutan dalam memenuhi harapan pelanggan membuat persaingan semaki</w:t>
      </w:r>
      <w:r>
        <w:rPr>
          <w:rFonts w:ascii="Times New Roman" w:hAnsi="Times New Roman"/>
          <w:sz w:val="24"/>
          <w:szCs w:val="24"/>
        </w:rPr>
        <w:t>n intens</w:t>
      </w:r>
    </w:p>
    <w:p w:rsidR="00445F09" w:rsidRDefault="004902EA">
      <w:pPr>
        <w:numPr>
          <w:ilvl w:val="0"/>
          <w:numId w:val="2"/>
        </w:numPr>
        <w:tabs>
          <w:tab w:val="left" w:pos="1183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b/>
          <w:bCs/>
          <w:sz w:val="24"/>
          <w:szCs w:val="24"/>
        </w:rPr>
        <w:t>Target</w:t>
      </w:r>
    </w:p>
    <w:p w:rsidR="00445F09" w:rsidRDefault="004902EA">
      <w:pPr>
        <w:numPr>
          <w:ilvl w:val="0"/>
          <w:numId w:val="5"/>
        </w:numPr>
        <w:tabs>
          <w:tab w:val="left" w:pos="2374"/>
        </w:tabs>
        <w:spacing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>Penggunaan akhir = menargetkan penggunaan akhir atau konsumen yang akan menggunakan app saya</w:t>
      </w:r>
    </w:p>
    <w:p w:rsidR="00445F09" w:rsidRDefault="004902EA">
      <w:pPr>
        <w:numPr>
          <w:ilvl w:val="0"/>
          <w:numId w:val="5"/>
        </w:numPr>
        <w:tabs>
          <w:tab w:val="left" w:pos="2374"/>
        </w:tabs>
        <w:spacing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 xml:space="preserve">Industri Tertentu = </w:t>
      </w:r>
      <w:r>
        <w:rPr>
          <w:rFonts w:ascii="Times New Roman" w:hAnsi="Times New Roman"/>
          <w:sz w:val="24"/>
          <w:szCs w:val="24"/>
        </w:rPr>
        <w:t>Fokus pada industri atau sektor khusus yang memerlukan solusi aplikasi.</w:t>
      </w:r>
    </w:p>
    <w:p w:rsidR="00445F09" w:rsidRDefault="004902EA">
      <w:pPr>
        <w:numPr>
          <w:ilvl w:val="0"/>
          <w:numId w:val="5"/>
        </w:numPr>
        <w:tabs>
          <w:tab w:val="left" w:pos="2374"/>
        </w:tabs>
        <w:spacing w:after="0" w:line="360" w:lineRule="auto"/>
        <w:ind w:left="1191" w:hanging="340"/>
      </w:pPr>
      <w:r>
        <w:rPr>
          <w:rFonts w:ascii="Times New Roman" w:hAnsi="Times New Roman"/>
          <w:sz w:val="24"/>
          <w:szCs w:val="24"/>
        </w:rPr>
        <w:t>Model Bisnis = Bisnis berbasis langganan, penjualan lan</w:t>
      </w:r>
      <w:r>
        <w:rPr>
          <w:rFonts w:ascii="Times New Roman" w:hAnsi="Times New Roman"/>
          <w:sz w:val="24"/>
          <w:szCs w:val="24"/>
        </w:rPr>
        <w:t xml:space="preserve">gsung atau model bisnis </w:t>
      </w:r>
      <w:r>
        <w:rPr>
          <w:rFonts w:ascii="Times New Roman" w:hAnsi="Times New Roman"/>
          <w:sz w:val="24"/>
          <w:szCs w:val="24"/>
        </w:rPr>
        <w:tab/>
        <w:t>lainnya.</w:t>
      </w:r>
    </w:p>
    <w:p w:rsidR="00445F09" w:rsidRDefault="004902EA">
      <w:pPr>
        <w:tabs>
          <w:tab w:val="left" w:pos="1183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Cara Mencapainya</w:t>
      </w:r>
    </w:p>
    <w:p w:rsidR="00445F09" w:rsidRDefault="004902EA">
      <w:pPr>
        <w:numPr>
          <w:ilvl w:val="0"/>
          <w:numId w:val="6"/>
        </w:numPr>
        <w:tabs>
          <w:tab w:val="left" w:pos="1180"/>
        </w:tabs>
        <w:spacing w:after="0" w:line="360" w:lineRule="auto"/>
        <w:ind w:left="1247" w:hanging="340"/>
      </w:pPr>
      <w:r>
        <w:rPr>
          <w:rFonts w:ascii="Times New Roman" w:hAnsi="Times New Roman"/>
          <w:sz w:val="24"/>
          <w:szCs w:val="24"/>
        </w:rPr>
        <w:t>Pemahaman Pasar = Analisis pasar untuk memahami kebutuhan dan prefensi pengguna potensial serta tren industri.</w:t>
      </w:r>
    </w:p>
    <w:p w:rsidR="00445F09" w:rsidRDefault="004902EA">
      <w:pPr>
        <w:numPr>
          <w:ilvl w:val="0"/>
          <w:numId w:val="6"/>
        </w:numPr>
        <w:tabs>
          <w:tab w:val="left" w:pos="1180"/>
        </w:tabs>
        <w:spacing w:after="0" w:line="360" w:lineRule="auto"/>
        <w:ind w:left="1247" w:hanging="340"/>
      </w:pPr>
      <w:r>
        <w:rPr>
          <w:rFonts w:ascii="Times New Roman" w:hAnsi="Times New Roman"/>
          <w:sz w:val="24"/>
          <w:szCs w:val="24"/>
        </w:rPr>
        <w:t>Pemasaran yang efktif = Menggunakan strategi pemasaran digital untuk mencapai dan</w:t>
      </w:r>
      <w:r>
        <w:rPr>
          <w:rFonts w:ascii="Times New Roman" w:hAnsi="Times New Roman"/>
          <w:sz w:val="24"/>
          <w:szCs w:val="24"/>
        </w:rPr>
        <w:t xml:space="preserve"> menarik target pasar, termasuk medsos, iklan online dan lainnya.</w:t>
      </w:r>
    </w:p>
    <w:p w:rsidR="00445F09" w:rsidRDefault="004902EA">
      <w:pPr>
        <w:numPr>
          <w:ilvl w:val="0"/>
          <w:numId w:val="6"/>
        </w:numPr>
        <w:tabs>
          <w:tab w:val="left" w:pos="1180"/>
        </w:tabs>
        <w:spacing w:after="0" w:line="360" w:lineRule="auto"/>
        <w:ind w:left="1247" w:hanging="340"/>
      </w:pPr>
      <w:r>
        <w:rPr>
          <w:rFonts w:ascii="Times New Roman" w:hAnsi="Times New Roman"/>
          <w:sz w:val="24"/>
          <w:szCs w:val="24"/>
        </w:rPr>
        <w:t>Penelitian persaingan = Mengetahui apa yang ditawarkan oleh pesaing dan menemukan cara untuk membedakan produk atau layanan kita.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NexSosiety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 xml:space="preserve">Kurang Lebih 150 Juta. Merencakan bisnis, </w:t>
      </w:r>
      <w:r>
        <w:rPr>
          <w:rFonts w:ascii="Times New Roman" w:hAnsi="Times New Roman"/>
          <w:sz w:val="24"/>
          <w:szCs w:val="24"/>
        </w:rPr>
        <w:t xml:space="preserve">tentukan fokusnya, bangun infrastruktur nya, </w:t>
      </w:r>
      <w:r>
        <w:rPr>
          <w:rFonts w:ascii="Times New Roman" w:hAnsi="Times New Roman"/>
          <w:sz w:val="24"/>
          <w:szCs w:val="24"/>
        </w:rPr>
        <w:tab/>
        <w:t>pemsaran yang baik. Evaluasi dan sesuaikan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b/>
          <w:bCs/>
          <w:sz w:val="24"/>
          <w:szCs w:val="24"/>
        </w:rPr>
        <w:t>Hadware</w:t>
      </w:r>
    </w:p>
    <w:p w:rsidR="00445F09" w:rsidRDefault="004902EA">
      <w:pPr>
        <w:numPr>
          <w:ilvl w:val="0"/>
          <w:numId w:val="7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Laptop dan komputer dan smartphone bila perlu. Cara mendapatkannya Beli dari toko komputer, beli secara online atau kalo ada pertimbangkan opsi leasing jika it</w:t>
      </w:r>
      <w:r>
        <w:rPr>
          <w:rFonts w:ascii="Times New Roman" w:hAnsi="Times New Roman"/>
          <w:sz w:val="24"/>
          <w:szCs w:val="24"/>
        </w:rPr>
        <w:t>u bagus</w:t>
      </w:r>
    </w:p>
    <w:p w:rsidR="00445F09" w:rsidRDefault="004902EA">
      <w:pPr>
        <w:numPr>
          <w:ilvl w:val="0"/>
          <w:numId w:val="7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Infrastruktur Teknologi seperti : hosting, Domain dll. Cara memperolehnya berlangganan layanan hosting dan domain melalui penyedia terpercaya.</w:t>
      </w:r>
    </w:p>
    <w:p w:rsidR="00445F09" w:rsidRDefault="004902EA">
      <w:pPr>
        <w:numPr>
          <w:ilvl w:val="0"/>
          <w:numId w:val="7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Peralatan Kantor : Meja, kursi, printer = Beli secara online atau dari toko perlengkapan setempat</w:t>
      </w:r>
    </w:p>
    <w:p w:rsidR="00445F09" w:rsidRDefault="004902EA">
      <w:pPr>
        <w:numPr>
          <w:ilvl w:val="0"/>
          <w:numId w:val="7"/>
        </w:numPr>
        <w:tabs>
          <w:tab w:val="left" w:pos="4525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>Peralatan jaringan dan keamanan = Router dan modem. Vpn( Virtual pripate network ) = Untuk keamanan online.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Untuk saat ini belum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 xml:space="preserve">Pemahaman target pasar, Penetapan harga, Branding dna pemasaran, Website dan media </w:t>
      </w:r>
      <w:r>
        <w:rPr>
          <w:rFonts w:ascii="Times New Roman" w:hAnsi="Times New Roman"/>
          <w:sz w:val="24"/>
          <w:szCs w:val="24"/>
        </w:rPr>
        <w:tab/>
        <w:t>sosial lainya, Strategi SEO dan kampanye ik</w:t>
      </w:r>
      <w:r>
        <w:rPr>
          <w:rFonts w:ascii="Times New Roman" w:hAnsi="Times New Roman"/>
          <w:sz w:val="24"/>
          <w:szCs w:val="24"/>
        </w:rPr>
        <w:t xml:space="preserve">lan berbayar ( ppc ), aliansi dan kemitraan, </w:t>
      </w:r>
      <w:r>
        <w:rPr>
          <w:rFonts w:ascii="Times New Roman" w:hAnsi="Times New Roman"/>
          <w:sz w:val="24"/>
          <w:szCs w:val="24"/>
        </w:rPr>
        <w:tab/>
        <w:t>Evaluasi dan penyesuaian.</w:t>
      </w:r>
    </w:p>
    <w:p w:rsidR="00445F09" w:rsidRDefault="004902EA">
      <w:pPr>
        <w:numPr>
          <w:ilvl w:val="0"/>
          <w:numId w:val="2"/>
        </w:numPr>
        <w:tabs>
          <w:tab w:val="left" w:pos="4515"/>
        </w:tabs>
        <w:spacing w:before="113" w:after="0" w:line="360" w:lineRule="auto"/>
        <w:ind w:left="0" w:right="8" w:firstLine="0"/>
      </w:pPr>
      <w:r>
        <w:rPr>
          <w:rFonts w:ascii="Times New Roman" w:hAnsi="Times New Roman"/>
          <w:sz w:val="24"/>
          <w:szCs w:val="24"/>
        </w:rPr>
        <w:t>Bekerjasama dengan Influencer, Event atau webinar, Promosi dan Diskon, Iklan online maupun Offline, Ulasan dan rekomendasi dari pelanggan, buat konten, Buat identitas merek yang kuat y</w:t>
      </w:r>
      <w:r>
        <w:rPr>
          <w:rFonts w:ascii="Times New Roman" w:hAnsi="Times New Roman"/>
          <w:sz w:val="24"/>
          <w:szCs w:val="24"/>
        </w:rPr>
        <w:t>ang memiliki makna dan penamaan merek yang mudah diucap dan diingat.</w:t>
      </w:r>
    </w:p>
    <w:sectPr w:rsidR="00445F09">
      <w:pgSz w:w="12240" w:h="15840"/>
      <w:pgMar w:top="1440" w:right="1439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02EA">
      <w:pPr>
        <w:spacing w:after="0" w:line="240" w:lineRule="auto"/>
      </w:pPr>
      <w:r>
        <w:separator/>
      </w:r>
    </w:p>
  </w:endnote>
  <w:endnote w:type="continuationSeparator" w:id="0">
    <w:p w:rsidR="00000000" w:rsidRDefault="0049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02EA">
      <w:pPr>
        <w:spacing w:after="0" w:line="240" w:lineRule="auto"/>
      </w:pPr>
      <w:r>
        <w:separator/>
      </w:r>
    </w:p>
  </w:footnote>
  <w:footnote w:type="continuationSeparator" w:id="0">
    <w:p w:rsidR="00000000" w:rsidRDefault="00490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112A"/>
    <w:multiLevelType w:val="multilevel"/>
    <w:tmpl w:val="39302E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470459"/>
    <w:multiLevelType w:val="multilevel"/>
    <w:tmpl w:val="05B43A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233E30"/>
    <w:multiLevelType w:val="multilevel"/>
    <w:tmpl w:val="F8AA1678"/>
    <w:lvl w:ilvl="0">
      <w:start w:val="1"/>
      <w:numFmt w:val="upperRoman"/>
      <w:lvlText w:val="%1."/>
      <w:lvlJc w:val="left"/>
      <w:pPr>
        <w:ind w:left="4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8BE18E3"/>
    <w:multiLevelType w:val="multilevel"/>
    <w:tmpl w:val="D4A09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AF71235"/>
    <w:multiLevelType w:val="multilevel"/>
    <w:tmpl w:val="7F5EAD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6E201C6"/>
    <w:multiLevelType w:val="multilevel"/>
    <w:tmpl w:val="5E8ECB92"/>
    <w:lvl w:ilvl="0">
      <w:numFmt w:val="bullet"/>
      <w:lvlText w:val="•"/>
      <w:lvlJc w:val="left"/>
      <w:pPr>
        <w:ind w:left="19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2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6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9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3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7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0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4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783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A945C6E"/>
    <w:multiLevelType w:val="multilevel"/>
    <w:tmpl w:val="5C78D7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45F09"/>
    <w:rsid w:val="00445F09"/>
    <w:rsid w:val="004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9B90F2-0617-4FCD-92FE-7D778D8C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39" w:line="268" w:lineRule="auto"/>
      <w:ind w:left="10" w:hanging="10"/>
    </w:pPr>
    <w:rPr>
      <w:rFonts w:eastAsia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4279</Characters>
  <Application>Microsoft Office Word</Application>
  <DocSecurity>4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Akademik</dc:creator>
  <cp:lastModifiedBy>word</cp:lastModifiedBy>
  <cp:revision>2</cp:revision>
  <dcterms:created xsi:type="dcterms:W3CDTF">2023-11-21T03:59:00Z</dcterms:created>
  <dcterms:modified xsi:type="dcterms:W3CDTF">2023-11-21T03:59:00Z</dcterms:modified>
</cp:coreProperties>
</file>